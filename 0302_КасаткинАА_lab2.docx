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33F" w:rsidRPr="008157EB" w:rsidRDefault="008F433F" w:rsidP="008F433F">
      <w:pPr>
        <w:spacing w:line="360" w:lineRule="auto"/>
        <w:jc w:val="center"/>
        <w:rPr>
          <w:b/>
          <w:caps/>
          <w:sz w:val="28"/>
          <w:szCs w:val="28"/>
        </w:rPr>
      </w:pPr>
      <w:r w:rsidRPr="008157EB">
        <w:rPr>
          <w:b/>
          <w:caps/>
          <w:sz w:val="28"/>
          <w:szCs w:val="28"/>
        </w:rPr>
        <w:t>МИНОБРНАУКИ РОССИИ</w:t>
      </w:r>
    </w:p>
    <w:p w:rsidR="008F433F" w:rsidRPr="008157EB" w:rsidRDefault="008F433F" w:rsidP="008F433F">
      <w:pPr>
        <w:spacing w:line="360" w:lineRule="auto"/>
        <w:jc w:val="center"/>
        <w:rPr>
          <w:b/>
          <w:caps/>
          <w:sz w:val="28"/>
          <w:szCs w:val="28"/>
        </w:rPr>
      </w:pPr>
      <w:r w:rsidRPr="008157EB">
        <w:rPr>
          <w:b/>
          <w:caps/>
          <w:sz w:val="28"/>
          <w:szCs w:val="28"/>
        </w:rPr>
        <w:t>Санкт-Петербургский государственный</w:t>
      </w:r>
    </w:p>
    <w:p w:rsidR="008F433F" w:rsidRPr="008157EB" w:rsidRDefault="008F433F" w:rsidP="008F433F">
      <w:pPr>
        <w:spacing w:line="360" w:lineRule="auto"/>
        <w:jc w:val="center"/>
        <w:rPr>
          <w:b/>
          <w:caps/>
          <w:sz w:val="28"/>
          <w:szCs w:val="28"/>
        </w:rPr>
      </w:pPr>
      <w:r>
        <w:rPr>
          <w:b/>
          <w:caps/>
          <w:sz w:val="28"/>
          <w:szCs w:val="28"/>
        </w:rPr>
        <w:t>электротехнический университет</w:t>
      </w:r>
    </w:p>
    <w:p w:rsidR="008F433F" w:rsidRPr="008157EB" w:rsidRDefault="008F433F" w:rsidP="008F433F">
      <w:pPr>
        <w:spacing w:line="360" w:lineRule="auto"/>
        <w:jc w:val="center"/>
        <w:rPr>
          <w:b/>
          <w:caps/>
          <w:sz w:val="28"/>
          <w:szCs w:val="28"/>
        </w:rPr>
      </w:pPr>
      <w:r w:rsidRPr="008157EB">
        <w:rPr>
          <w:b/>
          <w:caps/>
          <w:sz w:val="28"/>
          <w:szCs w:val="28"/>
        </w:rPr>
        <w:t>«ЛЭТИ» им. В.И. Ульянова (Ленина)</w:t>
      </w:r>
    </w:p>
    <w:p w:rsidR="008F433F" w:rsidRPr="00594AD8" w:rsidRDefault="00455E04" w:rsidP="008F433F">
      <w:pPr>
        <w:spacing w:line="360" w:lineRule="auto"/>
        <w:jc w:val="center"/>
        <w:rPr>
          <w:b/>
          <w:sz w:val="28"/>
          <w:szCs w:val="28"/>
        </w:rPr>
      </w:pPr>
      <w:r>
        <w:rPr>
          <w:b/>
          <w:sz w:val="28"/>
          <w:szCs w:val="28"/>
        </w:rPr>
        <w:t>Кафедра САПР</w:t>
      </w:r>
    </w:p>
    <w:p w:rsidR="008F433F" w:rsidRPr="00BE4534" w:rsidRDefault="008F433F" w:rsidP="008F433F">
      <w:pPr>
        <w:spacing w:line="360" w:lineRule="auto"/>
        <w:jc w:val="center"/>
        <w:rPr>
          <w:b/>
          <w:caps/>
          <w:sz w:val="28"/>
          <w:szCs w:val="28"/>
        </w:rPr>
      </w:pPr>
    </w:p>
    <w:p w:rsidR="008F433F" w:rsidRDefault="008F433F" w:rsidP="008F433F">
      <w:pPr>
        <w:spacing w:line="360" w:lineRule="auto"/>
        <w:jc w:val="center"/>
        <w:rPr>
          <w:sz w:val="28"/>
          <w:szCs w:val="28"/>
        </w:rPr>
      </w:pPr>
    </w:p>
    <w:p w:rsidR="008F433F" w:rsidRDefault="008F433F" w:rsidP="008F433F">
      <w:pPr>
        <w:spacing w:line="360" w:lineRule="auto"/>
        <w:jc w:val="center"/>
        <w:rPr>
          <w:sz w:val="28"/>
          <w:szCs w:val="28"/>
        </w:rPr>
      </w:pPr>
    </w:p>
    <w:p w:rsidR="008F433F" w:rsidRDefault="008F433F" w:rsidP="008F433F">
      <w:pPr>
        <w:spacing w:line="360" w:lineRule="auto"/>
        <w:jc w:val="center"/>
        <w:rPr>
          <w:sz w:val="28"/>
          <w:szCs w:val="28"/>
        </w:rPr>
      </w:pPr>
    </w:p>
    <w:p w:rsidR="008F433F" w:rsidRDefault="008F433F" w:rsidP="008F433F">
      <w:pPr>
        <w:spacing w:line="360" w:lineRule="auto"/>
        <w:jc w:val="center"/>
        <w:rPr>
          <w:sz w:val="28"/>
          <w:szCs w:val="28"/>
        </w:rPr>
      </w:pPr>
    </w:p>
    <w:p w:rsidR="008F433F" w:rsidRDefault="008F433F" w:rsidP="008F433F">
      <w:pPr>
        <w:spacing w:line="360" w:lineRule="auto"/>
        <w:jc w:val="center"/>
        <w:rPr>
          <w:sz w:val="28"/>
          <w:szCs w:val="28"/>
        </w:rPr>
      </w:pPr>
    </w:p>
    <w:p w:rsidR="008F433F" w:rsidRDefault="008F433F" w:rsidP="008F433F">
      <w:pPr>
        <w:spacing w:line="360" w:lineRule="auto"/>
        <w:jc w:val="center"/>
        <w:rPr>
          <w:sz w:val="28"/>
          <w:szCs w:val="28"/>
        </w:rPr>
      </w:pPr>
    </w:p>
    <w:p w:rsidR="008F433F" w:rsidRDefault="008F433F" w:rsidP="008F433F">
      <w:pPr>
        <w:pStyle w:val="Times142"/>
        <w:spacing w:line="360" w:lineRule="auto"/>
        <w:ind w:firstLine="0"/>
        <w:jc w:val="center"/>
        <w:rPr>
          <w:rStyle w:val="a3"/>
          <w:caps/>
          <w:smallCaps w:val="0"/>
          <w:szCs w:val="28"/>
        </w:rPr>
      </w:pPr>
      <w:r>
        <w:rPr>
          <w:rStyle w:val="a3"/>
          <w:caps/>
          <w:smallCaps w:val="0"/>
          <w:szCs w:val="28"/>
        </w:rPr>
        <w:t>отчет</w:t>
      </w:r>
    </w:p>
    <w:p w:rsidR="008F433F" w:rsidRPr="009176D4" w:rsidRDefault="008F433F" w:rsidP="008F433F">
      <w:pPr>
        <w:spacing w:line="360" w:lineRule="auto"/>
        <w:jc w:val="center"/>
        <w:rPr>
          <w:b/>
          <w:color w:val="FF0000"/>
          <w:sz w:val="28"/>
          <w:szCs w:val="28"/>
        </w:rPr>
      </w:pPr>
      <w:r w:rsidRPr="00327488">
        <w:rPr>
          <w:b/>
          <w:sz w:val="28"/>
          <w:szCs w:val="28"/>
        </w:rPr>
        <w:t>по лабораторной работе</w:t>
      </w:r>
      <w:r w:rsidR="009176D4" w:rsidRPr="009176D4">
        <w:rPr>
          <w:b/>
          <w:color w:val="FF0000"/>
          <w:sz w:val="28"/>
          <w:szCs w:val="28"/>
        </w:rPr>
        <w:t xml:space="preserve"> </w:t>
      </w:r>
      <w:r w:rsidR="009176D4" w:rsidRPr="009176D4">
        <w:rPr>
          <w:b/>
          <w:sz w:val="28"/>
          <w:szCs w:val="28"/>
        </w:rPr>
        <w:t>2</w:t>
      </w:r>
    </w:p>
    <w:p w:rsidR="008F433F" w:rsidRPr="00594AD8" w:rsidRDefault="008F433F" w:rsidP="008F433F">
      <w:pPr>
        <w:spacing w:line="360" w:lineRule="auto"/>
        <w:jc w:val="center"/>
        <w:rPr>
          <w:b/>
          <w:sz w:val="28"/>
          <w:szCs w:val="28"/>
        </w:rPr>
      </w:pPr>
      <w:r w:rsidRPr="00B27337">
        <w:rPr>
          <w:b/>
          <w:sz w:val="28"/>
          <w:szCs w:val="28"/>
        </w:rPr>
        <w:t xml:space="preserve">по дисциплине </w:t>
      </w:r>
      <w:r>
        <w:rPr>
          <w:b/>
          <w:color w:val="000000"/>
          <w:sz w:val="28"/>
          <w:szCs w:val="28"/>
        </w:rPr>
        <w:t>«</w:t>
      </w:r>
      <w:r w:rsidR="009176D4">
        <w:rPr>
          <w:b/>
          <w:sz w:val="28"/>
          <w:szCs w:val="28"/>
        </w:rPr>
        <w:t>Алгоритмы и структуры данных</w:t>
      </w:r>
      <w:r w:rsidRPr="006D44B7">
        <w:rPr>
          <w:b/>
          <w:color w:val="000000"/>
          <w:sz w:val="28"/>
          <w:szCs w:val="28"/>
        </w:rPr>
        <w:t>»</w:t>
      </w:r>
    </w:p>
    <w:p w:rsidR="008F433F" w:rsidRPr="00455E04" w:rsidRDefault="008F433F" w:rsidP="008F433F">
      <w:pPr>
        <w:spacing w:line="360" w:lineRule="auto"/>
        <w:jc w:val="center"/>
        <w:rPr>
          <w:sz w:val="28"/>
          <w:szCs w:val="28"/>
        </w:rPr>
      </w:pPr>
      <w:r w:rsidRPr="00594AD8">
        <w:rPr>
          <w:rStyle w:val="a3"/>
          <w:smallCaps w:val="0"/>
          <w:sz w:val="28"/>
          <w:szCs w:val="28"/>
        </w:rPr>
        <w:t>Тема:</w:t>
      </w:r>
      <w:r>
        <w:rPr>
          <w:rStyle w:val="a3"/>
          <w:smallCaps w:val="0"/>
          <w:sz w:val="28"/>
          <w:szCs w:val="28"/>
        </w:rPr>
        <w:t xml:space="preserve"> </w:t>
      </w:r>
      <w:r w:rsidR="009176D4">
        <w:rPr>
          <w:rStyle w:val="a3"/>
          <w:smallCaps w:val="0"/>
          <w:sz w:val="28"/>
          <w:szCs w:val="28"/>
        </w:rPr>
        <w:t>Алгоритм кодирования Шеннона-Фано</w:t>
      </w:r>
    </w:p>
    <w:p w:rsidR="008F433F" w:rsidRDefault="008F433F" w:rsidP="008F433F">
      <w:pPr>
        <w:spacing w:line="360" w:lineRule="auto"/>
        <w:jc w:val="center"/>
        <w:rPr>
          <w:sz w:val="28"/>
          <w:szCs w:val="28"/>
        </w:rPr>
      </w:pPr>
    </w:p>
    <w:p w:rsidR="008F433F" w:rsidRDefault="008F433F" w:rsidP="008F433F">
      <w:pPr>
        <w:spacing w:line="360" w:lineRule="auto"/>
        <w:jc w:val="center"/>
        <w:rPr>
          <w:sz w:val="28"/>
          <w:szCs w:val="28"/>
        </w:rPr>
      </w:pPr>
    </w:p>
    <w:p w:rsidR="008F433F" w:rsidRDefault="008F433F" w:rsidP="008F433F">
      <w:pPr>
        <w:spacing w:line="360" w:lineRule="auto"/>
        <w:jc w:val="center"/>
        <w:rPr>
          <w:sz w:val="28"/>
          <w:szCs w:val="28"/>
        </w:rPr>
      </w:pPr>
    </w:p>
    <w:p w:rsidR="008F433F" w:rsidRDefault="008F433F" w:rsidP="008F433F">
      <w:pPr>
        <w:spacing w:line="360" w:lineRule="auto"/>
        <w:jc w:val="center"/>
        <w:rPr>
          <w:sz w:val="28"/>
          <w:szCs w:val="28"/>
        </w:rPr>
      </w:pPr>
    </w:p>
    <w:p w:rsidR="008F433F" w:rsidRPr="00BE4534" w:rsidRDefault="008F433F" w:rsidP="008F433F">
      <w:pPr>
        <w:spacing w:line="360" w:lineRule="auto"/>
        <w:jc w:val="center"/>
        <w:rPr>
          <w:sz w:val="28"/>
          <w:szCs w:val="28"/>
        </w:rPr>
      </w:pPr>
    </w:p>
    <w:p w:rsidR="008F433F" w:rsidRPr="00BE4534" w:rsidRDefault="008F433F" w:rsidP="008F433F">
      <w:pPr>
        <w:spacing w:line="360" w:lineRule="auto"/>
        <w:jc w:val="center"/>
        <w:rPr>
          <w:sz w:val="28"/>
          <w:szCs w:val="28"/>
        </w:rPr>
      </w:pPr>
    </w:p>
    <w:p w:rsidR="008F433F" w:rsidRPr="00BE4534" w:rsidRDefault="008F433F" w:rsidP="008F433F">
      <w:pPr>
        <w:spacing w:line="360" w:lineRule="auto"/>
        <w:jc w:val="center"/>
        <w:rPr>
          <w:sz w:val="28"/>
          <w:szCs w:val="28"/>
        </w:rPr>
      </w:pPr>
    </w:p>
    <w:tbl>
      <w:tblPr>
        <w:tblW w:w="5000" w:type="pct"/>
        <w:tblLook w:val="04A0" w:firstRow="1" w:lastRow="0" w:firstColumn="1" w:lastColumn="0" w:noHBand="0" w:noVBand="1"/>
      </w:tblPr>
      <w:tblGrid>
        <w:gridCol w:w="4128"/>
        <w:gridCol w:w="2477"/>
        <w:gridCol w:w="2750"/>
      </w:tblGrid>
      <w:tr w:rsidR="008F433F" w:rsidRPr="00BE4534" w:rsidTr="00B04E3C">
        <w:trPr>
          <w:trHeight w:val="614"/>
        </w:trPr>
        <w:tc>
          <w:tcPr>
            <w:tcW w:w="2206" w:type="pct"/>
            <w:vAlign w:val="bottom"/>
          </w:tcPr>
          <w:p w:rsidR="008F433F" w:rsidRPr="006A4BCC" w:rsidRDefault="008F433F" w:rsidP="00B04E3C">
            <w:pPr>
              <w:rPr>
                <w:sz w:val="28"/>
                <w:szCs w:val="28"/>
              </w:rPr>
            </w:pPr>
            <w:r w:rsidRPr="006A4BCC">
              <w:rPr>
                <w:sz w:val="28"/>
                <w:szCs w:val="28"/>
              </w:rPr>
              <w:t xml:space="preserve">Студент гр. </w:t>
            </w:r>
            <w:r w:rsidR="00150C96">
              <w:rPr>
                <w:sz w:val="28"/>
                <w:szCs w:val="28"/>
              </w:rPr>
              <w:t>0302</w:t>
            </w:r>
            <w:bookmarkStart w:id="0" w:name="_GoBack"/>
            <w:bookmarkEnd w:id="0"/>
          </w:p>
        </w:tc>
        <w:tc>
          <w:tcPr>
            <w:tcW w:w="1324" w:type="pct"/>
            <w:tcBorders>
              <w:bottom w:val="single" w:sz="4" w:space="0" w:color="auto"/>
            </w:tcBorders>
            <w:vAlign w:val="bottom"/>
          </w:tcPr>
          <w:p w:rsidR="008F433F" w:rsidRPr="006A4BCC" w:rsidRDefault="008F433F" w:rsidP="00B04E3C">
            <w:pPr>
              <w:rPr>
                <w:sz w:val="28"/>
                <w:szCs w:val="28"/>
              </w:rPr>
            </w:pPr>
          </w:p>
        </w:tc>
        <w:tc>
          <w:tcPr>
            <w:tcW w:w="1470" w:type="pct"/>
            <w:vAlign w:val="bottom"/>
          </w:tcPr>
          <w:p w:rsidR="008F433F" w:rsidRPr="006A4BCC" w:rsidRDefault="008F433F" w:rsidP="00B04E3C">
            <w:pPr>
              <w:jc w:val="center"/>
              <w:rPr>
                <w:sz w:val="28"/>
                <w:szCs w:val="28"/>
              </w:rPr>
            </w:pPr>
            <w:r>
              <w:rPr>
                <w:sz w:val="28"/>
                <w:szCs w:val="28"/>
              </w:rPr>
              <w:t>Касаткин А.А.</w:t>
            </w:r>
          </w:p>
        </w:tc>
      </w:tr>
      <w:tr w:rsidR="008F433F" w:rsidRPr="00BE4534" w:rsidTr="00B04E3C">
        <w:trPr>
          <w:trHeight w:val="614"/>
        </w:trPr>
        <w:tc>
          <w:tcPr>
            <w:tcW w:w="2206" w:type="pct"/>
            <w:vAlign w:val="bottom"/>
          </w:tcPr>
          <w:p w:rsidR="008F433F" w:rsidRPr="006A4BCC" w:rsidRDefault="008F433F" w:rsidP="00B04E3C">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8F433F" w:rsidRPr="006A4BCC" w:rsidRDefault="008F433F" w:rsidP="00B04E3C">
            <w:pPr>
              <w:rPr>
                <w:sz w:val="28"/>
                <w:szCs w:val="28"/>
              </w:rPr>
            </w:pPr>
          </w:p>
        </w:tc>
        <w:tc>
          <w:tcPr>
            <w:tcW w:w="1470" w:type="pct"/>
            <w:vAlign w:val="bottom"/>
          </w:tcPr>
          <w:p w:rsidR="008F433F" w:rsidRPr="008F433F" w:rsidRDefault="009176D4" w:rsidP="00B04E3C">
            <w:pPr>
              <w:jc w:val="center"/>
              <w:rPr>
                <w:sz w:val="28"/>
                <w:szCs w:val="28"/>
              </w:rPr>
            </w:pPr>
            <w:r>
              <w:rPr>
                <w:sz w:val="28"/>
                <w:szCs w:val="28"/>
              </w:rPr>
              <w:t>Тутуева А.В.</w:t>
            </w:r>
          </w:p>
        </w:tc>
      </w:tr>
    </w:tbl>
    <w:p w:rsidR="008F433F" w:rsidRDefault="008F433F" w:rsidP="008F433F">
      <w:pPr>
        <w:spacing w:line="360" w:lineRule="auto"/>
        <w:jc w:val="center"/>
        <w:rPr>
          <w:bCs/>
          <w:sz w:val="28"/>
          <w:szCs w:val="28"/>
        </w:rPr>
      </w:pPr>
    </w:p>
    <w:p w:rsidR="008F433F" w:rsidRPr="00BE4534" w:rsidRDefault="008F433F" w:rsidP="008F433F">
      <w:pPr>
        <w:spacing w:line="360" w:lineRule="auto"/>
        <w:jc w:val="center"/>
        <w:rPr>
          <w:bCs/>
          <w:sz w:val="28"/>
          <w:szCs w:val="28"/>
        </w:rPr>
      </w:pPr>
    </w:p>
    <w:p w:rsidR="008F433F" w:rsidRPr="00BE4534" w:rsidRDefault="008F433F" w:rsidP="008F433F">
      <w:pPr>
        <w:spacing w:line="360" w:lineRule="auto"/>
        <w:jc w:val="center"/>
        <w:rPr>
          <w:bCs/>
          <w:sz w:val="28"/>
          <w:szCs w:val="28"/>
        </w:rPr>
      </w:pPr>
      <w:r w:rsidRPr="00BE4534">
        <w:rPr>
          <w:bCs/>
          <w:sz w:val="28"/>
          <w:szCs w:val="28"/>
        </w:rPr>
        <w:t>Санкт-Петербург</w:t>
      </w:r>
    </w:p>
    <w:p w:rsidR="008F433F" w:rsidRPr="008F433F" w:rsidRDefault="009176D4" w:rsidP="008F433F">
      <w:pPr>
        <w:spacing w:line="360" w:lineRule="auto"/>
        <w:jc w:val="center"/>
        <w:rPr>
          <w:b/>
          <w:caps/>
          <w:sz w:val="28"/>
          <w:szCs w:val="28"/>
          <w:highlight w:val="yellow"/>
        </w:rPr>
      </w:pPr>
      <w:r>
        <w:rPr>
          <w:bCs/>
          <w:sz w:val="28"/>
          <w:szCs w:val="28"/>
        </w:rPr>
        <w:t>2022</w:t>
      </w:r>
    </w:p>
    <w:p w:rsidR="008F433F" w:rsidRDefault="008F433F" w:rsidP="00166ABB"/>
    <w:p w:rsidR="009176D4" w:rsidRDefault="009176D4" w:rsidP="009176D4">
      <w:r>
        <w:lastRenderedPageBreak/>
        <w:t>Задача: Реализовать кодирование и декодирование по алгоритму Шеннона-Фано входной строки, вводимой через консоль</w:t>
      </w:r>
    </w:p>
    <w:p w:rsidR="009176D4" w:rsidRDefault="009176D4" w:rsidP="009176D4"/>
    <w:p w:rsidR="009176D4" w:rsidRDefault="009176D4" w:rsidP="009176D4">
      <w:r>
        <w:t>Описание реализу</w:t>
      </w:r>
      <w:r w:rsidR="00526DB9">
        <w:t>емых алгоритмов</w:t>
      </w:r>
      <w:r>
        <w:t>:</w:t>
      </w:r>
    </w:p>
    <w:p w:rsidR="00526DB9" w:rsidRDefault="00526DB9" w:rsidP="00526DB9">
      <w:r>
        <w:t>Символы первичного алфавита выписывают по убыванию вероятностей (частот встречаемости). Символы полученного алфавита делят на две части, суммарные вероятности символов которых максимально близки друг другу.</w:t>
      </w:r>
    </w:p>
    <w:p w:rsidR="00526DB9" w:rsidRDefault="00526DB9" w:rsidP="00526DB9">
      <w:r>
        <w:t>В префиксном коде для первой части алфавита присваивается двоичная цифра «1», второй</w:t>
      </w:r>
    </w:p>
    <w:p w:rsidR="00526DB9" w:rsidRDefault="00526DB9" w:rsidP="00526DB9">
      <w:r>
        <w:t>части — «0» (или наоборот). Полученные части рекурсивно делятся и их частям назначаются соответствующие двоичные цифры в префиксном коде.</w:t>
      </w:r>
    </w:p>
    <w:p w:rsidR="00526DB9" w:rsidRDefault="00526DB9" w:rsidP="00526DB9">
      <w:r>
        <w:t>Передавать можно кодирующее дерево или таблицу символов/кодов + закодированную последовательность. На принимающей стороне требуется побитово читать строку, оставляя путь от корня к узлу. Если передавалась кодирующая таблица, то в закодированной последовательности должны присутствовать символы-разделители.</w:t>
      </w:r>
    </w:p>
    <w:p w:rsidR="009176D4" w:rsidRDefault="009176D4" w:rsidP="009176D4"/>
    <w:p w:rsidR="009176D4" w:rsidRDefault="009176D4" w:rsidP="009176D4">
      <w:r>
        <w:t>Оценка временной сложности:</w:t>
      </w:r>
    </w:p>
    <w:p w:rsidR="00526DB9" w:rsidRPr="00526DB9" w:rsidRDefault="00526DB9" w:rsidP="00526DB9">
      <w:pPr>
        <w:rPr>
          <w:lang w:val="en-US"/>
        </w:rPr>
      </w:pPr>
      <w:r w:rsidRPr="00526DB9">
        <w:rPr>
          <w:lang w:val="en-US"/>
        </w:rPr>
        <w:t>Encode O(N)</w:t>
      </w:r>
    </w:p>
    <w:p w:rsidR="00526DB9" w:rsidRPr="00526DB9" w:rsidRDefault="00526DB9" w:rsidP="00526DB9">
      <w:pPr>
        <w:rPr>
          <w:lang w:val="en-US"/>
        </w:rPr>
      </w:pPr>
      <w:r w:rsidRPr="00526DB9">
        <w:rPr>
          <w:lang w:val="en-US"/>
        </w:rPr>
        <w:t>Decode O(N)</w:t>
      </w:r>
    </w:p>
    <w:p w:rsidR="00526DB9" w:rsidRPr="00526DB9" w:rsidRDefault="00526DB9" w:rsidP="00526DB9">
      <w:pPr>
        <w:rPr>
          <w:lang w:val="en-US"/>
        </w:rPr>
      </w:pPr>
      <w:r w:rsidRPr="00526DB9">
        <w:rPr>
          <w:lang w:val="en-US"/>
        </w:rPr>
        <w:t>EncodeMap O(N)</w:t>
      </w:r>
    </w:p>
    <w:p w:rsidR="00526DB9" w:rsidRPr="00526DB9" w:rsidRDefault="00526DB9" w:rsidP="00526DB9">
      <w:pPr>
        <w:rPr>
          <w:lang w:val="en-US"/>
        </w:rPr>
      </w:pPr>
      <w:r>
        <w:rPr>
          <w:lang w:val="en-US"/>
        </w:rPr>
        <w:t>Print_</w:t>
      </w:r>
      <w:r w:rsidRPr="00526DB9">
        <w:rPr>
          <w:lang w:val="en-US"/>
        </w:rPr>
        <w:t>requency</w:t>
      </w:r>
      <w:r>
        <w:rPr>
          <w:lang w:val="en-US"/>
        </w:rPr>
        <w:t>_table</w:t>
      </w:r>
      <w:r w:rsidRPr="00526DB9">
        <w:rPr>
          <w:lang w:val="en-US"/>
        </w:rPr>
        <w:t xml:space="preserve"> O(N)</w:t>
      </w:r>
    </w:p>
    <w:p w:rsidR="009176D4" w:rsidRPr="00526DB9" w:rsidRDefault="009176D4" w:rsidP="009176D4">
      <w:pPr>
        <w:rPr>
          <w:lang w:val="en-US"/>
        </w:rPr>
      </w:pPr>
    </w:p>
    <w:p w:rsidR="009176D4" w:rsidRDefault="009176D4" w:rsidP="009176D4">
      <w:r>
        <w:t xml:space="preserve">Описание </w:t>
      </w:r>
      <w:r>
        <w:rPr>
          <w:lang w:val="en-US"/>
        </w:rPr>
        <w:t>unit</w:t>
      </w:r>
      <w:r w:rsidRPr="009176D4">
        <w:t>-</w:t>
      </w:r>
      <w:r>
        <w:t>тестов:</w:t>
      </w:r>
    </w:p>
    <w:p w:rsidR="009176D4" w:rsidRDefault="009176D4" w:rsidP="009176D4">
      <w:r w:rsidRPr="009176D4">
        <w:t>EncodedTextShannonFanoCoderTest</w:t>
      </w:r>
    </w:p>
    <w:p w:rsidR="009176D4" w:rsidRDefault="009176D4" w:rsidP="009176D4">
      <w:r>
        <w:t>Проверка на правильность кодирования текста</w:t>
      </w:r>
    </w:p>
    <w:p w:rsidR="009176D4" w:rsidRDefault="009176D4" w:rsidP="009176D4">
      <w:r w:rsidRPr="009176D4">
        <w:t>DecodedTextShannonFanoCoderTest</w:t>
      </w:r>
    </w:p>
    <w:p w:rsidR="009176D4" w:rsidRDefault="009176D4" w:rsidP="009176D4">
      <w:r>
        <w:t>Проверка на правильность декодирования текста</w:t>
      </w:r>
    </w:p>
    <w:p w:rsidR="00526DB9" w:rsidRPr="00150C96" w:rsidRDefault="00526DB9" w:rsidP="009176D4"/>
    <w:p w:rsidR="009176D4" w:rsidRDefault="009176D4" w:rsidP="009176D4">
      <w:r>
        <w:t>Результат работы программы:</w:t>
      </w:r>
    </w:p>
    <w:p w:rsidR="009176D4" w:rsidRDefault="009176D4" w:rsidP="009176D4">
      <w:r>
        <w:rPr>
          <w:noProof/>
        </w:rPr>
        <w:drawing>
          <wp:inline distT="0" distB="0" distL="0" distR="0" wp14:anchorId="682F2F89" wp14:editId="31D94359">
            <wp:extent cx="4153676" cy="3600000"/>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676" cy="3600000"/>
                    </a:xfrm>
                    <a:prstGeom prst="rect">
                      <a:avLst/>
                    </a:prstGeom>
                  </pic:spPr>
                </pic:pic>
              </a:graphicData>
            </a:graphic>
          </wp:inline>
        </w:drawing>
      </w:r>
    </w:p>
    <w:p w:rsidR="009176D4" w:rsidRDefault="009176D4" w:rsidP="009176D4">
      <w:r>
        <w:rPr>
          <w:noProof/>
        </w:rPr>
        <w:lastRenderedPageBreak/>
        <w:drawing>
          <wp:inline distT="0" distB="0" distL="0" distR="0" wp14:anchorId="75A1F577" wp14:editId="019D0E93">
            <wp:extent cx="4153535" cy="36242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55081" cy="3625647"/>
                    </a:xfrm>
                    <a:prstGeom prst="rect">
                      <a:avLst/>
                    </a:prstGeom>
                  </pic:spPr>
                </pic:pic>
              </a:graphicData>
            </a:graphic>
          </wp:inline>
        </w:drawing>
      </w:r>
    </w:p>
    <w:p w:rsidR="009176D4" w:rsidRDefault="009176D4" w:rsidP="009176D4">
      <w:r>
        <w:rPr>
          <w:noProof/>
        </w:rPr>
        <w:drawing>
          <wp:inline distT="0" distB="0" distL="0" distR="0" wp14:anchorId="0399A3B2" wp14:editId="7F100CD4">
            <wp:extent cx="4155311" cy="2658422"/>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5900" cy="2665197"/>
                    </a:xfrm>
                    <a:prstGeom prst="rect">
                      <a:avLst/>
                    </a:prstGeom>
                  </pic:spPr>
                </pic:pic>
              </a:graphicData>
            </a:graphic>
          </wp:inline>
        </w:drawing>
      </w:r>
    </w:p>
    <w:p w:rsidR="00526DB9" w:rsidRDefault="00526DB9" w:rsidP="009176D4"/>
    <w:p w:rsidR="00526DB9" w:rsidRPr="00526DB9" w:rsidRDefault="00526DB9" w:rsidP="009176D4">
      <w:pPr>
        <w:rPr>
          <w:lang w:val="en-US"/>
        </w:rPr>
      </w:pPr>
      <w:r>
        <w:t>Листинг</w:t>
      </w:r>
      <w:r w:rsidRPr="00526DB9">
        <w:rPr>
          <w:lang w:val="en-US"/>
        </w:rPr>
        <w:t>:</w:t>
      </w:r>
    </w:p>
    <w:p w:rsidR="00526DB9" w:rsidRPr="00DD65A0" w:rsidRDefault="00526DB9" w:rsidP="009176D4">
      <w:pPr>
        <w:rPr>
          <w:b/>
          <w:lang w:val="en-US"/>
        </w:rPr>
      </w:pPr>
      <w:r w:rsidRPr="00DD65A0">
        <w:rPr>
          <w:b/>
          <w:lang w:val="en-US"/>
        </w:rPr>
        <w:t>Main.cpp</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808080"/>
          <w:sz w:val="18"/>
          <w:szCs w:val="18"/>
          <w:lang w:val="en-US" w:eastAsia="en-US"/>
        </w:rPr>
        <w:t>#include</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"Class.h"</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808080"/>
          <w:sz w:val="18"/>
          <w:szCs w:val="18"/>
          <w:lang w:val="en-US" w:eastAsia="en-US"/>
        </w:rPr>
        <w:t>#include</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&lt;iostream&gt;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FF"/>
          <w:sz w:val="18"/>
          <w:szCs w:val="18"/>
          <w:lang w:val="en-US" w:eastAsia="en-US"/>
        </w:rPr>
        <w:t>using</w:t>
      </w:r>
      <w:r w:rsidRPr="00DD65A0">
        <w:rPr>
          <w:rFonts w:ascii="Consolas" w:hAnsi="Consolas" w:cs="Consolas"/>
          <w:color w:val="000000"/>
          <w:sz w:val="18"/>
          <w:szCs w:val="18"/>
          <w:lang w:val="en-US" w:eastAsia="en-US"/>
        </w:rPr>
        <w:t xml:space="preserve"> </w:t>
      </w:r>
      <w:r w:rsidRPr="00DD65A0">
        <w:rPr>
          <w:rFonts w:ascii="Consolas" w:hAnsi="Consolas" w:cs="Consolas"/>
          <w:color w:val="0000FF"/>
          <w:sz w:val="18"/>
          <w:szCs w:val="18"/>
          <w:lang w:val="en-US" w:eastAsia="en-US"/>
        </w:rPr>
        <w:t>namespace</w:t>
      </w:r>
      <w:r w:rsidRPr="00DD65A0">
        <w:rPr>
          <w:rFonts w:ascii="Consolas" w:hAnsi="Consolas" w:cs="Consolas"/>
          <w:color w:val="000000"/>
          <w:sz w:val="18"/>
          <w:szCs w:val="18"/>
          <w:lang w:val="en-US" w:eastAsia="en-US"/>
        </w:rPr>
        <w:t xml:space="preserve"> std;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FF"/>
          <w:sz w:val="18"/>
          <w:szCs w:val="18"/>
          <w:lang w:val="en-US" w:eastAsia="en-US"/>
        </w:rPr>
        <w:t>int</w:t>
      </w:r>
      <w:r w:rsidRPr="00DD65A0">
        <w:rPr>
          <w:rFonts w:ascii="Consolas" w:hAnsi="Consolas" w:cs="Consolas"/>
          <w:color w:val="000000"/>
          <w:sz w:val="18"/>
          <w:szCs w:val="18"/>
          <w:lang w:val="en-US" w:eastAsia="en-US"/>
        </w:rPr>
        <w:t xml:space="preserve"> main()</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2B91AF"/>
          <w:sz w:val="18"/>
          <w:szCs w:val="18"/>
          <w:lang w:val="en-US" w:eastAsia="en-US"/>
        </w:rPr>
        <w:t>Map</w:t>
      </w:r>
      <w:r w:rsidRPr="00DD65A0">
        <w:rPr>
          <w:rFonts w:ascii="Consolas" w:hAnsi="Consolas" w:cs="Consolas"/>
          <w:color w:val="000000"/>
          <w:sz w:val="18"/>
          <w:szCs w:val="18"/>
          <w:lang w:val="en-US" w:eastAsia="en-US"/>
        </w:rPr>
        <w:t>&lt;</w:t>
      </w:r>
      <w:r w:rsidRPr="00DD65A0">
        <w:rPr>
          <w:rFonts w:ascii="Consolas" w:hAnsi="Consolas" w:cs="Consolas"/>
          <w:color w:val="0000FF"/>
          <w:sz w:val="18"/>
          <w:szCs w:val="18"/>
          <w:lang w:val="en-US" w:eastAsia="en-US"/>
        </w:rPr>
        <w:t>char</w:t>
      </w:r>
      <w:r w:rsidRPr="00DD65A0">
        <w:rPr>
          <w:rFonts w:ascii="Consolas" w:hAnsi="Consolas" w:cs="Consolas"/>
          <w:color w:val="000000"/>
          <w:sz w:val="18"/>
          <w:szCs w:val="18"/>
          <w:lang w:val="en-US" w:eastAsia="en-US"/>
        </w:rPr>
        <w:t xml:space="preserve">, </w:t>
      </w:r>
      <w:r w:rsidRPr="00DD65A0">
        <w:rPr>
          <w:rFonts w:ascii="Consolas" w:hAnsi="Consolas" w:cs="Consolas"/>
          <w:color w:val="0000FF"/>
          <w:sz w:val="18"/>
          <w:szCs w:val="18"/>
          <w:lang w:val="en-US" w:eastAsia="en-US"/>
        </w:rPr>
        <w:t>int</w:t>
      </w:r>
      <w:r w:rsidRPr="00DD65A0">
        <w:rPr>
          <w:rFonts w:ascii="Consolas" w:hAnsi="Consolas" w:cs="Consolas"/>
          <w:color w:val="000000"/>
          <w:sz w:val="18"/>
          <w:szCs w:val="18"/>
          <w:lang w:val="en-US" w:eastAsia="en-US"/>
        </w:rPr>
        <w:t>&gt; MyMap;</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FF"/>
          <w:sz w:val="18"/>
          <w:szCs w:val="18"/>
          <w:lang w:val="en-US" w:eastAsia="en-US"/>
        </w:rPr>
        <w:t>char</w:t>
      </w:r>
      <w:r w:rsidRPr="00DD65A0">
        <w:rPr>
          <w:rFonts w:ascii="Consolas" w:hAnsi="Consolas" w:cs="Consolas"/>
          <w:color w:val="000000"/>
          <w:sz w:val="18"/>
          <w:szCs w:val="18"/>
          <w:lang w:val="en-US" w:eastAsia="en-US"/>
        </w:rPr>
        <w:t xml:space="preserve"> letter;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FF"/>
          <w:sz w:val="18"/>
          <w:szCs w:val="18"/>
          <w:lang w:val="en-US" w:eastAsia="en-US"/>
        </w:rPr>
        <w:t>int</w:t>
      </w:r>
      <w:r w:rsidRPr="00DD65A0">
        <w:rPr>
          <w:rFonts w:ascii="Consolas" w:hAnsi="Consolas" w:cs="Consolas"/>
          <w:color w:val="000000"/>
          <w:sz w:val="18"/>
          <w:szCs w:val="18"/>
          <w:lang w:val="en-US" w:eastAsia="en-US"/>
        </w:rPr>
        <w:t xml:space="preserve"> different_letter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2B91AF"/>
          <w:sz w:val="18"/>
          <w:szCs w:val="18"/>
          <w:lang w:val="en-US" w:eastAsia="en-US"/>
        </w:rPr>
        <w:t>string</w:t>
      </w:r>
      <w:r w:rsidRPr="00DD65A0">
        <w:rPr>
          <w:rFonts w:ascii="Consolas" w:hAnsi="Consolas" w:cs="Consolas"/>
          <w:color w:val="000000"/>
          <w:sz w:val="18"/>
          <w:szCs w:val="18"/>
          <w:lang w:val="en-US" w:eastAsia="en-US"/>
        </w:rPr>
        <w:t xml:space="preserve"> text = </w:t>
      </w:r>
      <w:r w:rsidRPr="00DD65A0">
        <w:rPr>
          <w:rFonts w:ascii="Consolas" w:hAnsi="Consolas" w:cs="Consolas"/>
          <w:color w:val="A31515"/>
          <w:sz w:val="18"/>
          <w:szCs w:val="18"/>
          <w:lang w:val="en-US" w:eastAsia="en-US"/>
        </w:rPr>
        <w:t>""</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"Enter text to encode it by ShannonFano algorithm\nInput finish after 'Enter' press\n\n"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FF"/>
          <w:sz w:val="18"/>
          <w:szCs w:val="18"/>
          <w:lang w:val="en-US" w:eastAsia="en-US"/>
        </w:rPr>
        <w:t>while</w:t>
      </w:r>
      <w:r w:rsidRPr="00DD65A0">
        <w:rPr>
          <w:rFonts w:ascii="Consolas" w:hAnsi="Consolas" w:cs="Consolas"/>
          <w:color w:val="000000"/>
          <w:sz w:val="18"/>
          <w:szCs w:val="18"/>
          <w:lang w:val="en-US" w:eastAsia="en-US"/>
        </w:rPr>
        <w:t xml:space="preserve"> (cin.get(letter))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FF"/>
          <w:sz w:val="18"/>
          <w:szCs w:val="18"/>
          <w:lang w:val="en-US" w:eastAsia="en-US"/>
        </w:rPr>
        <w:t>if</w:t>
      </w:r>
      <w:r w:rsidRPr="00DD65A0">
        <w:rPr>
          <w:rFonts w:ascii="Consolas" w:hAnsi="Consolas" w:cs="Consolas"/>
          <w:color w:val="000000"/>
          <w:sz w:val="18"/>
          <w:szCs w:val="18"/>
          <w:lang w:val="en-US" w:eastAsia="en-US"/>
        </w:rPr>
        <w:t xml:space="preserve"> (letter == </w:t>
      </w:r>
      <w:r w:rsidRPr="00DD65A0">
        <w:rPr>
          <w:rFonts w:ascii="Consolas" w:hAnsi="Consolas" w:cs="Consolas"/>
          <w:color w:val="A31515"/>
          <w:sz w:val="18"/>
          <w:szCs w:val="18"/>
          <w:lang w:val="en-US" w:eastAsia="en-US"/>
        </w:rPr>
        <w:t>'\n'</w:t>
      </w:r>
      <w:r w:rsidRPr="00DD65A0">
        <w:rPr>
          <w:rFonts w:ascii="Consolas" w:hAnsi="Consolas" w:cs="Consolas"/>
          <w:color w:val="000000"/>
          <w:sz w:val="18"/>
          <w:szCs w:val="18"/>
          <w:lang w:val="en-US" w:eastAsia="en-US"/>
        </w:rPr>
        <w:t xml:space="preserve">) </w:t>
      </w:r>
      <w:r w:rsidRPr="00DD65A0">
        <w:rPr>
          <w:rFonts w:ascii="Consolas" w:hAnsi="Consolas" w:cs="Consolas"/>
          <w:color w:val="0000FF"/>
          <w:sz w:val="18"/>
          <w:szCs w:val="18"/>
          <w:lang w:val="en-US" w:eastAsia="en-US"/>
        </w:rPr>
        <w:t>break</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 xml:space="preserve">text </w:t>
      </w:r>
      <w:r w:rsidRPr="00DD65A0">
        <w:rPr>
          <w:rFonts w:ascii="Consolas" w:hAnsi="Consolas" w:cs="Consolas"/>
          <w:color w:val="008080"/>
          <w:sz w:val="18"/>
          <w:szCs w:val="18"/>
          <w:lang w:val="en-US" w:eastAsia="en-US"/>
        </w:rPr>
        <w:t>+=</w:t>
      </w:r>
      <w:r w:rsidRPr="00DD65A0">
        <w:rPr>
          <w:rFonts w:ascii="Consolas" w:hAnsi="Consolas" w:cs="Consolas"/>
          <w:color w:val="000000"/>
          <w:sz w:val="18"/>
          <w:szCs w:val="18"/>
          <w:lang w:val="en-US" w:eastAsia="en-US"/>
        </w:rPr>
        <w:t xml:space="preserve"> letter;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r>
      <w:r w:rsidRPr="00DD65A0">
        <w:rPr>
          <w:rFonts w:ascii="Consolas" w:hAnsi="Consolas" w:cs="Consolas"/>
          <w:color w:val="000000"/>
          <w:sz w:val="18"/>
          <w:szCs w:val="18"/>
          <w:lang w:val="en-US" w:eastAsia="en-US"/>
        </w:rPr>
        <w:tab/>
      </w:r>
      <w:r w:rsidRPr="00DD65A0">
        <w:rPr>
          <w:rFonts w:ascii="Consolas" w:hAnsi="Consolas" w:cs="Consolas"/>
          <w:color w:val="0000FF"/>
          <w:sz w:val="18"/>
          <w:szCs w:val="18"/>
          <w:lang w:val="en-US" w:eastAsia="en-US"/>
        </w:rPr>
        <w:t>if</w:t>
      </w:r>
      <w:r w:rsidRPr="00DD65A0">
        <w:rPr>
          <w:rFonts w:ascii="Consolas" w:hAnsi="Consolas" w:cs="Consolas"/>
          <w:color w:val="000000"/>
          <w:sz w:val="18"/>
          <w:szCs w:val="18"/>
          <w:lang w:val="en-US" w:eastAsia="en-US"/>
        </w:rPr>
        <w:t xml:space="preserve"> (MyMap.contains(letter))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MyMap.find(letter)-&gt;value++;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FF"/>
          <w:sz w:val="18"/>
          <w:szCs w:val="18"/>
          <w:lang w:val="en-US" w:eastAsia="en-US"/>
        </w:rPr>
        <w:t>else</w:t>
      </w:r>
      <w:r w:rsidRPr="00DD65A0">
        <w:rPr>
          <w:rFonts w:ascii="Consolas" w:hAnsi="Consolas" w:cs="Consolas"/>
          <w:color w:val="000000"/>
          <w:sz w:val="18"/>
          <w:szCs w:val="18"/>
          <w:lang w:val="en-US" w:eastAsia="en-US"/>
        </w:rPr>
        <w:t xml:space="preserv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MyMap.insert(letter,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different_letter++;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2B91AF"/>
          <w:sz w:val="18"/>
          <w:szCs w:val="18"/>
          <w:lang w:val="en-US" w:eastAsia="en-US"/>
        </w:rPr>
        <w:t>ShannonFano_Coder</w:t>
      </w:r>
      <w:r w:rsidRPr="00DD65A0">
        <w:rPr>
          <w:rFonts w:ascii="Consolas" w:hAnsi="Consolas" w:cs="Consolas"/>
          <w:color w:val="000000"/>
          <w:sz w:val="18"/>
          <w:szCs w:val="18"/>
          <w:lang w:val="en-US" w:eastAsia="en-US"/>
        </w:rPr>
        <w:t xml:space="preserve"> My(MyMap, different_letter, text);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"\nText characters frequency table\n\n"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My.print_frequency_table();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My.ShannonFano_encoding(0, different_letter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"\nCodes table\n"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My.print_code_table();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"\nOriginal text takes up "</w:t>
      </w:r>
      <w:r w:rsidRPr="00DD65A0">
        <w:rPr>
          <w:rFonts w:ascii="Consolas" w:hAnsi="Consolas" w:cs="Consolas"/>
          <w:color w:val="000000"/>
          <w:sz w:val="18"/>
          <w:szCs w:val="18"/>
          <w:lang w:val="en-US" w:eastAsia="en-US"/>
        </w:rPr>
        <w:t xml:space="preserve">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My.original_text_size()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 bits\n\n"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"Encoded text takes up "</w:t>
      </w:r>
      <w:r w:rsidRPr="00DD65A0">
        <w:rPr>
          <w:rFonts w:ascii="Consolas" w:hAnsi="Consolas" w:cs="Consolas"/>
          <w:color w:val="000000"/>
          <w:sz w:val="18"/>
          <w:szCs w:val="18"/>
          <w:lang w:val="en-US" w:eastAsia="en-US"/>
        </w:rPr>
        <w:t xml:space="preserve">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My.encoded_text_size()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 bits\n\n"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"Compression ratio is "</w:t>
      </w:r>
      <w:r w:rsidRPr="00DD65A0">
        <w:rPr>
          <w:rFonts w:ascii="Consolas" w:hAnsi="Consolas" w:cs="Consolas"/>
          <w:color w:val="000000"/>
          <w:sz w:val="18"/>
          <w:szCs w:val="18"/>
          <w:lang w:val="en-US" w:eastAsia="en-US"/>
        </w:rPr>
        <w:t xml:space="preserve">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My.compression_ratio()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"\n\n"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"Print encoded text:\n"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My.print_encoded_text();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"\n\nFinally, print decoded text:\n"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My.print_decoded_text();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 xml:space="preserve">cout </w:t>
      </w:r>
      <w:r w:rsidRPr="00DD65A0">
        <w:rPr>
          <w:rFonts w:ascii="Consolas" w:hAnsi="Consolas" w:cs="Consolas"/>
          <w:color w:val="008080"/>
          <w:sz w:val="18"/>
          <w:szCs w:val="18"/>
          <w:lang w:val="en-US" w:eastAsia="en-US"/>
        </w:rPr>
        <w:t>&lt;&lt;</w:t>
      </w:r>
      <w:r w:rsidRPr="00DD65A0">
        <w:rPr>
          <w:rFonts w:ascii="Consolas" w:hAnsi="Consolas" w:cs="Consolas"/>
          <w:color w:val="000000"/>
          <w:sz w:val="18"/>
          <w:szCs w:val="18"/>
          <w:lang w:val="en-US" w:eastAsia="en-US"/>
        </w:rPr>
        <w:t xml:space="preserve"> </w:t>
      </w:r>
      <w:r w:rsidRPr="00DD65A0">
        <w:rPr>
          <w:rFonts w:ascii="Consolas" w:hAnsi="Consolas" w:cs="Consolas"/>
          <w:color w:val="A31515"/>
          <w:sz w:val="18"/>
          <w:szCs w:val="18"/>
          <w:lang w:val="en-US" w:eastAsia="en-US"/>
        </w:rPr>
        <w:t>"\n\n"</w:t>
      </w: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eastAsia="en-US"/>
        </w:rPr>
      </w:pPr>
      <w:r w:rsidRPr="00DD65A0">
        <w:rPr>
          <w:rFonts w:ascii="Consolas" w:hAnsi="Consolas" w:cs="Consolas"/>
          <w:color w:val="000000"/>
          <w:sz w:val="18"/>
          <w:szCs w:val="18"/>
          <w:lang w:eastAsia="en-US"/>
        </w:rPr>
        <w:t>}</w:t>
      </w:r>
    </w:p>
    <w:p w:rsidR="00526DB9" w:rsidRPr="00DD65A0" w:rsidRDefault="00526DB9" w:rsidP="009176D4">
      <w:pPr>
        <w:rPr>
          <w:sz w:val="18"/>
          <w:szCs w:val="18"/>
          <w:lang w:val="en-US"/>
        </w:rPr>
      </w:pPr>
    </w:p>
    <w:p w:rsidR="00526DB9" w:rsidRPr="00DD65A0" w:rsidRDefault="00526DB9" w:rsidP="009176D4">
      <w:pPr>
        <w:rPr>
          <w:b/>
          <w:lang w:val="en-US"/>
        </w:rPr>
      </w:pPr>
      <w:r w:rsidRPr="00DD65A0">
        <w:rPr>
          <w:b/>
          <w:lang w:val="en-US"/>
        </w:rPr>
        <w:t>Class.h</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#pragma once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#include &lt;iostream&gt;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#include &lt;iomanip&gt;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using namespace std;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template &lt;typename first_typename&gt;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class stack</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private: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class 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public:</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first_typename value;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prev;</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Node(const int element) :value(element), prev(0)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Node* current;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size_t stack_size;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public:</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stack() :current(0), stack_size(0)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~stack()</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(current)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pop();</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push(const first_typename element)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temp = current;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 = new Node(element);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current-&gt;prev = temp;</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stack_size++;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pop()</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r>
      <w:r w:rsidRPr="00DD65A0">
        <w:rPr>
          <w:rFonts w:ascii="Consolas" w:hAnsi="Consolas" w:cs="Consolas"/>
          <w:color w:val="000000"/>
          <w:sz w:val="18"/>
          <w:szCs w:val="18"/>
          <w:lang w:val="en-US" w:eastAsia="en-US"/>
        </w:rPr>
        <w:tab/>
        <w:t>if (stack_size)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temp = current-&gt;prev;</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delete current;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 = temp;</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stack_size--;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throw out_of_range("Error! Stack is empty!");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first_typename top() { return current-&gt;value;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bool empty() { return !stack_size;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size_t size() { return stack_size;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template &lt;typename first_typename&gt;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class List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class Node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public:</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first_typename data;</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next;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delete_head()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(head != NULL)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size_list--;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to_delete = head;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to_delete = head;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head = head-&gt;next;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delete to_delete;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throw out_of_range("Error! List is empty!");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public:</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Node* head;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int size_list;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List()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head = NULL;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size_list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~List()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size_list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insert_node(first_typename data)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new_node = new 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new_node-&gt;data = data;</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new_node-&gt;next = NULL;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size_list++;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(head == NULL)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head = new_node;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current_last = head;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(current_last-&gt;next != NULL)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current_last = current_last-&gt;next;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current_last-&gt;next = new_node;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first_typename get_head()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(size_list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head-&gt;data;</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throw out_of_range("Error! List is empty!");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set_next()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(head != NULL)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head = head-&gt;next;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throw out_of_range("Error! There is not next element!");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int size()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size_list;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template &lt;typename first_typename, typename second_typename&gt;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class Map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private: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class Node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public:</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first_typename 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second_typename value;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color;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 = nullptr;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 = nullptr;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Node(first_typename outside_key, second_typename outside_value)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parent = nullptr;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key = outside_key;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value = outside_value;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Node* root;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Node* Nil;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moving(Node* host_node, Node* moving_node)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(host_node-&gt;parent == nullptr)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root = moving_node;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if (host_node == host_node-&gt;parent-&gt;left)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host_node-&gt;parent-&gt;left = moving_node;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host_node-&gt;parent-&gt;right = moving_node;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moving_node-&gt;parent = host_node-&gt;parent;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left_rotate(Node* current_node)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right_child = current_node-&gt;right;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r>
      <w:r w:rsidRPr="00DD65A0">
        <w:rPr>
          <w:rFonts w:ascii="Consolas" w:hAnsi="Consolas" w:cs="Consolas"/>
          <w:color w:val="000000"/>
          <w:sz w:val="18"/>
          <w:szCs w:val="18"/>
          <w:lang w:val="en-US" w:eastAsia="en-US"/>
        </w:rPr>
        <w:tab/>
        <w:t>current_node-&gt;right = right_child-&gt;left;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(right_child-&gt;left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right_child-&gt;left-&gt;parent = current_node;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right_child-&gt;parent = current_node-&gt;parent;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(current_node-&gt;parent == nullptr)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root = right_child;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if (current_node == current_node-&gt;parent-&gt;left)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current_node-&gt;parent-&gt;left = right_child;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current_node-&gt;parent-&gt;right = right_child;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right_child-&gt;left = current_node;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current_node-&gt;parent = right_child;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right_rotate(Node* current_node)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left_child = current_node-&gt;left;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current_node-&gt;left = left_child-&gt;right;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(left_child-&gt;right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left_child-&gt;right-&gt;parent = current_node;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left_child-&gt;parent = current_node-&gt;parent;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(current_node-&gt;parent == nullptr)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root = left_child;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if (current_node == current_node-&gt;parent-&gt;right)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current_node-&gt;parent-&gt;right = left_child;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current_node-&gt;parent-&gt;left = left_child;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left_child-&gt;right = current_node;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current_node-&gt;parent = left_child;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fix_after_insert(Node* x)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uncle;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(x-&gt;parent-&gt;color == 1)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(x-&gt;parent == x-&gt;parent-&gt;parent-&gt;right)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uncle = x-&gt;parent-&gt;parent-&gt;left;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(uncle-&gt;color == 1)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uncle-&gt;color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x-&gt;parent-&gt;parent-&gt;color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x-&gt;parent-&gt;parent;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(x == x-&gt;parent-&gt;left)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x-&gt;parent;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right_rotate(x);</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x-&gt;parent-&gt;parent-&gt;color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left_rotate(x-&gt;parent-&gt;parent);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uncle = x-&gt;parent-&gt;parent-&gt;right;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(uncle-&gt;color == 1)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uncle-&gt;color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x-&gt;parent-&gt;parent-&gt;color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x-&gt;parent-&gt;parent;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(x == x-&gt;parent-&gt;right)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x-&gt;parent;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left_rotate(x);</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x-&gt;parent-&gt;parent-&gt;color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right_rotate(x-&gt;parent-&gt;parent);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(x == root)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break;</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root-&gt;color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fix_after_remove(Node* x)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brother;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(x != root &amp;&amp; x-&gt;color == 0)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(x == x-&gt;parent-&gt;left)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 = x-&gt;parent-&gt;right;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(brother-&gt;color == 1)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left_rotate(x-&gt;parent);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 = x-&gt;parent-&gt;right;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(brother-&gt;left-&gt;color == 0 &amp;&amp; brother-&gt;right-&gt;color == 0)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x-&gt;parent;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(brother-&gt;right-&gt;color == 0)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brother-&gt;left-&gt;color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right_rotate(brother);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 = x-&gt;parent-&gt;right;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brother-&gt;color = x-&gt;parent-&gt;color;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brother-&gt;right-&gt;color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left_rotate(x-&gt;parent);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root;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 = x-&gt;parent-&gt;left;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(brother-&gt;color == 1)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right_rotate(x-&gt;parent);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 = x-&gt;parent-&gt;left;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(brother-&gt;right-&gt;color == 0 &amp;&amp; brother-&gt;left-&gt;color == 0)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x-&gt;parent;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(brother-&gt;left-&gt;color == 0)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brother-&gt;right-&gt;color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brother-&gt;color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left_rotate(brother);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 = x-&gt;parent-&gt;left;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brother-&gt;color = x-&gt;parent-&gt;color;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brother-&gt;left-&gt;color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right_rotate(x-&gt;parent);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root;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Node* find_algorithm(Node* current_node, first_typename 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(key == current_node-&gt;key)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current_node;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(current_node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throw out_of_range("Error! Couldn't find key in the tree!");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(key &lt; current_node-&gt;key)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find_algorithm(current_node-&gt;left, 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find_algorithm(current_node-&gt;right, 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bool contains_algorithm(Node* current_node, first_typename 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(key == current_node-&gt;key)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true;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(current_node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false;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(key &lt; current_node-&gt;key)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contains_algorithm(current_node-&gt;left, 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contains_algorithm(current_node-&gt;right, 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RBTree_to_stack(Node* node, stack&lt;first_typename&gt;&amp; MyStack)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(node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MyStack.push(node-&gt;key);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RBTree_to_stack(node-&gt;left, MyStack);</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RBTree_to_stack(node-&gt;right, MyStack);</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get_keys_algorithm(Node* node, List&lt;first_typename&gt;&amp; My_List)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(node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My_List.insert_node(node-&gt;key);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get_keys_algorithm(node-&gt;left,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get_keys_algorithm(node-&gt;right,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get_values_algorithm(Node* node, List&lt;second_typename&gt;&amp; My_List)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(node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My_List.insert_node(node-&gt;value);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get_values_algorithm(node-&gt;left,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get_values_algorithm(node-&gt;right,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print_with_indent(Node* node, int level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(node != Nil)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print_with_indent(node-&gt;left, level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level; i++) cout &lt;&lt; "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cout &lt;&lt; setw(3) &lt;&lt; node-&gt;key;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(node-&gt;color == 0) { cout &lt;&lt; " (Black)" &lt;&lt; '\n';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 cout &lt;&lt; " (Red)" &lt;&lt; '\n';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print_with_indent(node-&gt;right, level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public:</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Map()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Nil = new 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root = Nil;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~Map()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clear();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insert(first_typename key, second_typename value)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inserting_node = new Node(key, value);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inserting_node-&gt;left = Nil;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inserting_node-&gt;right = Nil;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y = nullptr;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x = root;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(x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 = x;</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(inserting_node-&gt;key &lt; x-&gt;key)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x-&gt;left;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x-&gt;right;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inserting_node-&gt;parent = 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(y == nullptr)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root = inserting_node;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if (inserting_node-&gt;key &lt; y-&gt;key)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y-&gt;left = inserting_node;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y-&gt;right = inserting_node;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(inserting_node-&gt;parent == nullptr)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inserting_node-&gt;color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(inserting_node-&gt;parent-&gt;parent == nullptr)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fix_after_insert(inserting_node);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remove(first_typename 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node_to_be_deleted = Nil;</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x;</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 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node_to_be_deleted = find(key);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 = node_to_be_deleted;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r>
      <w:r w:rsidRPr="00DD65A0">
        <w:rPr>
          <w:rFonts w:ascii="Consolas" w:hAnsi="Consolas" w:cs="Consolas"/>
          <w:color w:val="000000"/>
          <w:sz w:val="18"/>
          <w:szCs w:val="18"/>
          <w:lang w:val="en-US" w:eastAsia="en-US"/>
        </w:rPr>
        <w:tab/>
        <w:t>int y_original_color = y-&gt;color;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(node_to_be_deleted-&gt;left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node_to_be_deleted-&gt;right;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moving(node_to_be_deleted, node_to_be_deleted-&gt;right);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if (node_to_be_deleted-&gt;right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node_to_be_deleted-&gt;left;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moving(node_to_be_deleted, node_to_be_deleted-&gt;left);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 = node_to_be_deleted-&gt;right;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(y-&gt;left != Nil)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 = y-&gt;left;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y_original_color = y-&gt;color;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 = y-&gt;right;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(y-&gt;parent == node_to_be_deleted)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x-&gt;parent = 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moving(y, y-&gt;right);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y-&gt;right = node_to_be_deleted-&gt;right;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y-&gt;right-&gt;parent = 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moving(node_to_be_deleted, 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y-&gt;left = node_to_be_deleted-&gt;left;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y-&gt;left-&gt;parent = 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y-&gt;color = node_to_be_deleted-&gt;color;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delete node_to_be_deleted;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(y_original_color == 0) { fix_after_remove(x);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Node* find(first_typename key) { return find_algorithm(root, 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clear()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stack&lt;first_typename&gt; My_Stack;</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RBTree_to_stack(root, My_Stack);</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(My_Stack.size())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remove(My_Stack.top());</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My_Stack.pop();</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List&lt;first_typename&gt; get_keys()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List&lt;first_typename&gt;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get_keys_algorithm(root,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List&lt;second_typename&gt; get_values()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List&lt;second_typename&gt;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get_values_algorithm(root,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My_List;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print() { return print_with_indent(root);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bool contains(first_typename key) { return contains_algorithm(root, key);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class ShannonFano_Coder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private: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char* char_array;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int* frequency;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string* code;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string original_text;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t>int alphabet_size;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Bubble_Sort()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j = 0; j &lt; alphabet_size - 1; j++)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(frequency[j] &lt; frequency[j + 1])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int_temporary = frequency[j];</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char char_temporary = char_array[j];</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frequency[j] = frequency[j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char_array[j] = char_array[j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frequency[j + 1] = int_temporary;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char_array[j + 1] = char_temporary;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int get_index(char letter)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(char_array[i] == letter) return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int get_index(string substring)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(code[i] == substring) return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int min(int first, int second)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!(second &lt; first) ? first : second;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bool contains(string substring)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(code[i] == substring) return true;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false;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public:</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ShannonFano_Coder(Map&lt;char, int&gt;&amp; MyCustomMap, const int different_letter, string text_to_encode)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char_array = new char[different_letter];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frequency = new int[different_letter];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code = new string[different_letter];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alphabet_size = different_letter;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original_text = text_to_encode;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List&lt;char&gt; map_keys = MyCustomMap.get_keys();</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List&lt;int&gt; map_values = MyCustomMap.get_values();</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char_array[i] = map_keys.get_head();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frequency[i] = map_values.get_head();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code[i] =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map_keys.set_next();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map_values.set_next();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Bubble_Sort();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~ShannonFano_Coder()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delete[] char_array;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delete[] frequency;</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delete[] code;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lastRenderedPageBreak/>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print_frequency_table()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cout &lt;&lt; char_array[i] &lt;&lt; " : " &lt;&lt; frequency[i] &lt;&lt; '\n';</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ShannonFano_encoding(int begin, int end)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(begin == end)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left = begin;</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right = end;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sum_left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sum_right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(left &lt;= right)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(sum_left &lt;= sum_right)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sum_left += frequency[left];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left++;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else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sum_right += frequency[right];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right--;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begin; i &lt; left;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code[i]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left; i &lt;= end;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code[i]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ShannonFano_encoding(begin, left - 1);</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ShannonFano_encoding(left, end);</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print_code_table()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cout &lt;&lt; char_array[i] &lt;&lt; " : " &lt;&lt; code[i] &lt;&lt; '\n';</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int original_text_size()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sum_size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sum_size += 8 * frequency[i];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sum_size;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int encoded_text_size()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sum_size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sum_size += code[i].size() * frequency[i];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sum_size;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float compression_ratio()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original_size = original_text_size();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float divided = original_size / 1.0f;</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encoded_size = encoded_text_size();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float divisor = encoded_size / 1.0f;</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float quotient = divided / divisor;</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quotient;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string encoded_text()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string encoded_text =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original_text.size();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encoded_text += code[get_index(original_text.at(i))];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encoded_text;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string decoded_text()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string decoded_text =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string text_to_decode = encoded_text();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int max_code_lenght = 0;</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alphabet_size;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(code[i].size() &gt; max_code_lenght) max_code_lenght = code[i].size();</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while (text_to_decode.size() &gt; 0)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for (int i = 0; i &lt;= min(max_code_lenght, text_to_decode.size()); i++)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string substring = text_to_decode.substr(0,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if (contains(substring))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decoded_text += char_array[get_index(substring)];</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text_to_decode.erase(0, i);</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break;</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r>
      <w:r w:rsidRPr="00DD65A0">
        <w:rPr>
          <w:rFonts w:ascii="Consolas" w:hAnsi="Consolas" w:cs="Consolas"/>
          <w:color w:val="000000"/>
          <w:sz w:val="18"/>
          <w:szCs w:val="18"/>
          <w:lang w:val="en-US" w:eastAsia="en-US"/>
        </w:rPr>
        <w:tab/>
        <w:t>return decoded_text;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print_encoded_text() { cout &lt;&lt; encoded_text();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ab/>
        <w:t>void print_decoded_text() { cout &lt;&lt; decoded_text(); }</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p>
    <w:p w:rsidR="00526DB9" w:rsidRPr="00DD65A0" w:rsidRDefault="00526DB9" w:rsidP="00DD65A0">
      <w:pPr>
        <w:rPr>
          <w:b/>
          <w:lang w:val="en-US"/>
        </w:rPr>
      </w:pPr>
      <w:r w:rsidRPr="00DD65A0">
        <w:rPr>
          <w:b/>
          <w:lang w:val="en-US"/>
        </w:rPr>
        <w:t>Text.txt</w:t>
      </w:r>
    </w:p>
    <w:p w:rsidR="00526DB9" w:rsidRPr="00DD65A0" w:rsidRDefault="00526DB9" w:rsidP="00526DB9">
      <w:pPr>
        <w:autoSpaceDE w:val="0"/>
        <w:autoSpaceDN w:val="0"/>
        <w:adjustRightInd w:val="0"/>
        <w:rPr>
          <w:rFonts w:ascii="Consolas" w:hAnsi="Consolas" w:cs="Consolas"/>
          <w:color w:val="000000"/>
          <w:sz w:val="18"/>
          <w:szCs w:val="18"/>
          <w:lang w:val="en-US" w:eastAsia="en-US"/>
        </w:rPr>
      </w:pPr>
      <w:r w:rsidRPr="00DD65A0">
        <w:rPr>
          <w:rFonts w:ascii="Consolas" w:hAnsi="Consolas" w:cs="Consolas"/>
          <w:color w:val="000000"/>
          <w:sz w:val="18"/>
          <w:szCs w:val="18"/>
          <w:lang w:val="en-US" w:eastAsia="en-US"/>
        </w:rPr>
        <w:t>The United States is considered to be one of the countries with the largest territories. It is situated in North America, an amazing continent with its beautiful nature and diverse climatic zones. The country’s landscape includes both high mountains and flat prairies. The weather conditions range from arctic cold in the northern parts to tropical heat in the southern parts. The main water bodies on the territory of the USA include  such rivers as Mississippi, Missouri, the Rio Grande. These rivers provide a sufficient amount of drinking water to supply the nation. They also serve as vital sources of irrigation for farming.</w:t>
      </w:r>
    </w:p>
    <w:sectPr w:rsidR="00526DB9" w:rsidRPr="00DD65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24703"/>
    <w:multiLevelType w:val="multilevel"/>
    <w:tmpl w:val="EE503B4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CDD23A1"/>
    <w:multiLevelType w:val="multilevel"/>
    <w:tmpl w:val="48AC5774"/>
    <w:lvl w:ilvl="0">
      <w:start w:val="8"/>
      <w:numFmt w:val="decimal"/>
      <w:lvlText w:val="%1."/>
      <w:lvlJc w:val="left"/>
      <w:pPr>
        <w:ind w:left="72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0CEF5052"/>
    <w:multiLevelType w:val="multilevel"/>
    <w:tmpl w:val="8446CF6E"/>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E47B37"/>
    <w:multiLevelType w:val="multilevel"/>
    <w:tmpl w:val="71DEB5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C15536"/>
    <w:multiLevelType w:val="hybridMultilevel"/>
    <w:tmpl w:val="5CF6B4C4"/>
    <w:lvl w:ilvl="0" w:tplc="648E11C2">
      <w:start w:val="5"/>
      <w:numFmt w:val="decimal"/>
      <w:lvlText w:val="%1."/>
      <w:lvlJc w:val="left"/>
      <w:pPr>
        <w:ind w:left="720" w:hanging="360"/>
      </w:pPr>
      <w:rPr>
        <w:rFonts w:ascii="Times New Roman" w:eastAsiaTheme="majorEastAsia" w:hAnsi="Times New Roman" w:cs="Times New Roman" w:hint="default"/>
        <w:b/>
        <w:color w:val="auto"/>
        <w:sz w:val="26"/>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5FC2249"/>
    <w:multiLevelType w:val="multilevel"/>
    <w:tmpl w:val="20D86BEA"/>
    <w:lvl w:ilvl="0">
      <w:start w:val="3"/>
      <w:numFmt w:val="decimal"/>
      <w:lvlText w:val="%1"/>
      <w:lvlJc w:val="left"/>
      <w:pPr>
        <w:ind w:left="360" w:hanging="360"/>
      </w:pPr>
      <w:rPr>
        <w:rFonts w:hint="default"/>
        <w:color w:val="1F3763" w:themeColor="accent1" w:themeShade="7F"/>
        <w:sz w:val="24"/>
      </w:rPr>
    </w:lvl>
    <w:lvl w:ilvl="1">
      <w:start w:val="1"/>
      <w:numFmt w:val="decimal"/>
      <w:lvlText w:val="%1.%2"/>
      <w:lvlJc w:val="left"/>
      <w:pPr>
        <w:ind w:left="1440" w:hanging="360"/>
      </w:pPr>
      <w:rPr>
        <w:rFonts w:hint="default"/>
        <w:color w:val="1F3763" w:themeColor="accent1" w:themeShade="7F"/>
        <w:sz w:val="24"/>
      </w:rPr>
    </w:lvl>
    <w:lvl w:ilvl="2">
      <w:start w:val="1"/>
      <w:numFmt w:val="decimal"/>
      <w:lvlText w:val="%1.%2.%3"/>
      <w:lvlJc w:val="left"/>
      <w:pPr>
        <w:ind w:left="2880" w:hanging="720"/>
      </w:pPr>
      <w:rPr>
        <w:rFonts w:hint="default"/>
        <w:color w:val="1F3763" w:themeColor="accent1" w:themeShade="7F"/>
        <w:sz w:val="24"/>
      </w:rPr>
    </w:lvl>
    <w:lvl w:ilvl="3">
      <w:start w:val="1"/>
      <w:numFmt w:val="decimal"/>
      <w:lvlText w:val="%1.%2.%3.%4"/>
      <w:lvlJc w:val="left"/>
      <w:pPr>
        <w:ind w:left="3960" w:hanging="720"/>
      </w:pPr>
      <w:rPr>
        <w:rFonts w:hint="default"/>
        <w:color w:val="1F3763" w:themeColor="accent1" w:themeShade="7F"/>
        <w:sz w:val="24"/>
      </w:rPr>
    </w:lvl>
    <w:lvl w:ilvl="4">
      <w:start w:val="1"/>
      <w:numFmt w:val="decimal"/>
      <w:lvlText w:val="%1.%2.%3.%4.%5"/>
      <w:lvlJc w:val="left"/>
      <w:pPr>
        <w:ind w:left="5400" w:hanging="1080"/>
      </w:pPr>
      <w:rPr>
        <w:rFonts w:hint="default"/>
        <w:color w:val="1F3763" w:themeColor="accent1" w:themeShade="7F"/>
        <w:sz w:val="24"/>
      </w:rPr>
    </w:lvl>
    <w:lvl w:ilvl="5">
      <w:start w:val="1"/>
      <w:numFmt w:val="decimal"/>
      <w:lvlText w:val="%1.%2.%3.%4.%5.%6"/>
      <w:lvlJc w:val="left"/>
      <w:pPr>
        <w:ind w:left="6840" w:hanging="1440"/>
      </w:pPr>
      <w:rPr>
        <w:rFonts w:hint="default"/>
        <w:color w:val="1F3763" w:themeColor="accent1" w:themeShade="7F"/>
        <w:sz w:val="24"/>
      </w:rPr>
    </w:lvl>
    <w:lvl w:ilvl="6">
      <w:start w:val="1"/>
      <w:numFmt w:val="decimal"/>
      <w:lvlText w:val="%1.%2.%3.%4.%5.%6.%7"/>
      <w:lvlJc w:val="left"/>
      <w:pPr>
        <w:ind w:left="7920" w:hanging="1440"/>
      </w:pPr>
      <w:rPr>
        <w:rFonts w:hint="default"/>
        <w:color w:val="1F3763" w:themeColor="accent1" w:themeShade="7F"/>
        <w:sz w:val="24"/>
      </w:rPr>
    </w:lvl>
    <w:lvl w:ilvl="7">
      <w:start w:val="1"/>
      <w:numFmt w:val="decimal"/>
      <w:lvlText w:val="%1.%2.%3.%4.%5.%6.%7.%8"/>
      <w:lvlJc w:val="left"/>
      <w:pPr>
        <w:ind w:left="9360" w:hanging="1800"/>
      </w:pPr>
      <w:rPr>
        <w:rFonts w:hint="default"/>
        <w:color w:val="1F3763" w:themeColor="accent1" w:themeShade="7F"/>
        <w:sz w:val="24"/>
      </w:rPr>
    </w:lvl>
    <w:lvl w:ilvl="8">
      <w:start w:val="1"/>
      <w:numFmt w:val="decimal"/>
      <w:lvlText w:val="%1.%2.%3.%4.%5.%6.%7.%8.%9"/>
      <w:lvlJc w:val="left"/>
      <w:pPr>
        <w:ind w:left="10440" w:hanging="1800"/>
      </w:pPr>
      <w:rPr>
        <w:rFonts w:hint="default"/>
        <w:color w:val="1F3763" w:themeColor="accent1" w:themeShade="7F"/>
        <w:sz w:val="24"/>
      </w:rPr>
    </w:lvl>
  </w:abstractNum>
  <w:abstractNum w:abstractNumId="6" w15:restartNumberingAfterBreak="0">
    <w:nsid w:val="22B35E33"/>
    <w:multiLevelType w:val="multilevel"/>
    <w:tmpl w:val="44DAD0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4D65017"/>
    <w:multiLevelType w:val="hybridMultilevel"/>
    <w:tmpl w:val="E5B4BC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B16FA8"/>
    <w:multiLevelType w:val="hybridMultilevel"/>
    <w:tmpl w:val="9B1A9B3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A13506"/>
    <w:multiLevelType w:val="multilevel"/>
    <w:tmpl w:val="B97A2226"/>
    <w:lvl w:ilvl="0">
      <w:start w:val="8"/>
      <w:numFmt w:val="decimal"/>
      <w:lvlText w:val="%1"/>
      <w:lvlJc w:val="left"/>
      <w:pPr>
        <w:ind w:left="480" w:hanging="480"/>
      </w:pPr>
      <w:rPr>
        <w:rFonts w:hint="default"/>
      </w:rPr>
    </w:lvl>
    <w:lvl w:ilvl="1">
      <w:start w:val="1"/>
      <w:numFmt w:val="decimal"/>
      <w:lvlText w:val="%1.%2"/>
      <w:lvlJc w:val="left"/>
      <w:pPr>
        <w:ind w:left="1380" w:hanging="480"/>
      </w:pPr>
      <w:rPr>
        <w:rFonts w:hint="default"/>
      </w:rPr>
    </w:lvl>
    <w:lvl w:ilvl="2">
      <w:start w:val="3"/>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000" w:hanging="1800"/>
      </w:pPr>
      <w:rPr>
        <w:rFonts w:hint="default"/>
      </w:rPr>
    </w:lvl>
  </w:abstractNum>
  <w:abstractNum w:abstractNumId="10" w15:restartNumberingAfterBreak="0">
    <w:nsid w:val="5782603F"/>
    <w:multiLevelType w:val="hybridMultilevel"/>
    <w:tmpl w:val="FC6C6B36"/>
    <w:lvl w:ilvl="0" w:tplc="4506424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58161430"/>
    <w:multiLevelType w:val="multilevel"/>
    <w:tmpl w:val="227C336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5C74107A"/>
    <w:multiLevelType w:val="multilevel"/>
    <w:tmpl w:val="93C8ED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506761A"/>
    <w:multiLevelType w:val="multilevel"/>
    <w:tmpl w:val="436279C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11"/>
  </w:num>
  <w:num w:numId="4">
    <w:abstractNumId w:val="8"/>
  </w:num>
  <w:num w:numId="5">
    <w:abstractNumId w:val="5"/>
  </w:num>
  <w:num w:numId="6">
    <w:abstractNumId w:val="1"/>
  </w:num>
  <w:num w:numId="7">
    <w:abstractNumId w:val="13"/>
  </w:num>
  <w:num w:numId="8">
    <w:abstractNumId w:val="3"/>
  </w:num>
  <w:num w:numId="9">
    <w:abstractNumId w:val="0"/>
  </w:num>
  <w:num w:numId="10">
    <w:abstractNumId w:val="12"/>
  </w:num>
  <w:num w:numId="11">
    <w:abstractNumId w:val="4"/>
  </w:num>
  <w:num w:numId="12">
    <w:abstractNumId w:val="9"/>
  </w:num>
  <w:num w:numId="13">
    <w:abstractNumId w:val="10"/>
  </w:num>
  <w:num w:numId="14">
    <w:abstractNumId w:val="2"/>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6D4"/>
    <w:rsid w:val="00045BDC"/>
    <w:rsid w:val="00077F0F"/>
    <w:rsid w:val="00150C96"/>
    <w:rsid w:val="00166ABB"/>
    <w:rsid w:val="002E6979"/>
    <w:rsid w:val="0032078E"/>
    <w:rsid w:val="003D76CE"/>
    <w:rsid w:val="00455E04"/>
    <w:rsid w:val="004F066A"/>
    <w:rsid w:val="00526DB9"/>
    <w:rsid w:val="005F3C34"/>
    <w:rsid w:val="00663C69"/>
    <w:rsid w:val="006B5A07"/>
    <w:rsid w:val="00895661"/>
    <w:rsid w:val="008F433F"/>
    <w:rsid w:val="0090140C"/>
    <w:rsid w:val="009176D4"/>
    <w:rsid w:val="009E1B3D"/>
    <w:rsid w:val="00A923EA"/>
    <w:rsid w:val="00BC5F48"/>
    <w:rsid w:val="00BE4FA8"/>
    <w:rsid w:val="00C07220"/>
    <w:rsid w:val="00D55F50"/>
    <w:rsid w:val="00DD65A0"/>
    <w:rsid w:val="00F367C3"/>
    <w:rsid w:val="00FB3A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5973"/>
  <w15:chartTrackingRefBased/>
  <w15:docId w15:val="{50C9E3FC-FEEA-41B8-AC8A-785D4AD1E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Заголовк 1"/>
    <w:qFormat/>
    <w:rsid w:val="008F433F"/>
    <w:pPr>
      <w:spacing w:after="0" w:line="240" w:lineRule="auto"/>
    </w:pPr>
    <w:rPr>
      <w:rFonts w:ascii="Times New Roman" w:hAnsi="Times New Roman" w:cs="Times New Roman"/>
      <w:sz w:val="24"/>
      <w:szCs w:val="24"/>
      <w:lang w:eastAsia="ru-RU"/>
    </w:rPr>
  </w:style>
  <w:style w:type="paragraph" w:styleId="1">
    <w:name w:val="heading 1"/>
    <w:aliases w:val="Заголовок 1ур."/>
    <w:basedOn w:val="a"/>
    <w:next w:val="a"/>
    <w:link w:val="10"/>
    <w:autoRedefine/>
    <w:uiPriority w:val="9"/>
    <w:qFormat/>
    <w:rsid w:val="0090140C"/>
    <w:pPr>
      <w:keepNext/>
      <w:keepLines/>
      <w:numPr>
        <w:numId w:val="17"/>
      </w:numPr>
      <w:spacing w:before="240"/>
      <w:outlineLvl w:val="0"/>
    </w:pPr>
    <w:rPr>
      <w:rFonts w:eastAsiaTheme="majorEastAsia" w:cstheme="majorBidi"/>
      <w:b/>
      <w:sz w:val="32"/>
      <w:szCs w:val="32"/>
    </w:rPr>
  </w:style>
  <w:style w:type="paragraph" w:styleId="2">
    <w:name w:val="heading 2"/>
    <w:basedOn w:val="a"/>
    <w:next w:val="a"/>
    <w:link w:val="20"/>
    <w:autoRedefine/>
    <w:uiPriority w:val="9"/>
    <w:unhideWhenUsed/>
    <w:qFormat/>
    <w:rsid w:val="0090140C"/>
    <w:pPr>
      <w:keepNext/>
      <w:keepLines/>
      <w:numPr>
        <w:ilvl w:val="1"/>
        <w:numId w:val="15"/>
      </w:numPr>
      <w:spacing w:before="40"/>
      <w:outlineLvl w:val="1"/>
    </w:pPr>
    <w:rPr>
      <w:rFonts w:eastAsiaTheme="majorEastAsia" w:cstheme="majorBidi"/>
      <w:sz w:val="26"/>
      <w:szCs w:val="26"/>
    </w:rPr>
  </w:style>
  <w:style w:type="paragraph" w:styleId="3">
    <w:name w:val="heading 3"/>
    <w:basedOn w:val="a"/>
    <w:next w:val="a"/>
    <w:link w:val="30"/>
    <w:uiPriority w:val="9"/>
    <w:unhideWhenUsed/>
    <w:qFormat/>
    <w:rsid w:val="0090140C"/>
    <w:pPr>
      <w:keepNext/>
      <w:keepLines/>
      <w:numPr>
        <w:ilvl w:val="2"/>
        <w:numId w:val="17"/>
      </w:numPr>
      <w:spacing w:before="40"/>
      <w:outlineLvl w:val="2"/>
    </w:pPr>
    <w:rPr>
      <w:rFonts w:asciiTheme="majorHAnsi" w:eastAsiaTheme="majorEastAsia" w:hAnsiTheme="majorHAnsi" w:cstheme="majorBidi"/>
      <w:color w:val="1F3763" w:themeColor="accent1" w:themeShade="7F"/>
    </w:rPr>
  </w:style>
  <w:style w:type="paragraph" w:styleId="4">
    <w:name w:val="heading 4"/>
    <w:basedOn w:val="a"/>
    <w:next w:val="a"/>
    <w:link w:val="40"/>
    <w:uiPriority w:val="9"/>
    <w:unhideWhenUsed/>
    <w:qFormat/>
    <w:rsid w:val="0090140C"/>
    <w:pPr>
      <w:keepNext/>
      <w:keepLines/>
      <w:numPr>
        <w:ilvl w:val="3"/>
        <w:numId w:val="17"/>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90140C"/>
    <w:pPr>
      <w:keepNext/>
      <w:keepLines/>
      <w:numPr>
        <w:ilvl w:val="4"/>
        <w:numId w:val="17"/>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90140C"/>
    <w:pPr>
      <w:keepNext/>
      <w:keepLines/>
      <w:numPr>
        <w:ilvl w:val="5"/>
        <w:numId w:val="17"/>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90140C"/>
    <w:pPr>
      <w:keepNext/>
      <w:keepLines/>
      <w:numPr>
        <w:ilvl w:val="6"/>
        <w:numId w:val="17"/>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90140C"/>
    <w:pPr>
      <w:keepNext/>
      <w:keepLines/>
      <w:numPr>
        <w:ilvl w:val="7"/>
        <w:numId w:val="17"/>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0140C"/>
    <w:pPr>
      <w:keepNext/>
      <w:keepLines/>
      <w:numPr>
        <w:ilvl w:val="8"/>
        <w:numId w:val="1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8F433F"/>
    <w:pPr>
      <w:tabs>
        <w:tab w:val="left" w:pos="709"/>
      </w:tabs>
      <w:spacing w:line="312" w:lineRule="auto"/>
      <w:ind w:firstLine="709"/>
      <w:jc w:val="both"/>
    </w:pPr>
    <w:rPr>
      <w:sz w:val="28"/>
    </w:rPr>
  </w:style>
  <w:style w:type="character" w:customStyle="1" w:styleId="Times1420">
    <w:name w:val="Times14_РИО2 Знак"/>
    <w:basedOn w:val="a0"/>
    <w:link w:val="Times142"/>
    <w:rsid w:val="008F433F"/>
    <w:rPr>
      <w:rFonts w:ascii="Times New Roman" w:hAnsi="Times New Roman" w:cs="Times New Roman"/>
      <w:sz w:val="28"/>
      <w:szCs w:val="24"/>
      <w:lang w:eastAsia="ru-RU"/>
    </w:rPr>
  </w:style>
  <w:style w:type="character" w:styleId="a3">
    <w:name w:val="Book Title"/>
    <w:basedOn w:val="a0"/>
    <w:uiPriority w:val="33"/>
    <w:qFormat/>
    <w:rsid w:val="008F433F"/>
    <w:rPr>
      <w:b/>
      <w:bCs/>
      <w:smallCaps/>
      <w:spacing w:val="5"/>
    </w:rPr>
  </w:style>
  <w:style w:type="paragraph" w:styleId="a4">
    <w:name w:val="List Paragraph"/>
    <w:basedOn w:val="a"/>
    <w:uiPriority w:val="34"/>
    <w:qFormat/>
    <w:rsid w:val="00166ABB"/>
    <w:pPr>
      <w:ind w:left="720"/>
      <w:contextualSpacing/>
    </w:pPr>
  </w:style>
  <w:style w:type="table" w:styleId="a5">
    <w:name w:val="Table Grid"/>
    <w:basedOn w:val="a1"/>
    <w:uiPriority w:val="39"/>
    <w:rsid w:val="00166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aliases w:val="Заголовок 1ур. Знак"/>
    <w:basedOn w:val="a0"/>
    <w:link w:val="1"/>
    <w:uiPriority w:val="9"/>
    <w:rsid w:val="003D76CE"/>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90140C"/>
    <w:rPr>
      <w:rFonts w:ascii="Times New Roman" w:eastAsiaTheme="majorEastAsia" w:hAnsi="Times New Roman" w:cstheme="majorBidi"/>
      <w:sz w:val="26"/>
      <w:szCs w:val="26"/>
      <w:lang w:eastAsia="ru-RU"/>
    </w:rPr>
  </w:style>
  <w:style w:type="character" w:customStyle="1" w:styleId="30">
    <w:name w:val="Заголовок 3 Знак"/>
    <w:basedOn w:val="a0"/>
    <w:link w:val="3"/>
    <w:uiPriority w:val="9"/>
    <w:rsid w:val="00A923EA"/>
    <w:rPr>
      <w:rFonts w:asciiTheme="majorHAnsi" w:eastAsiaTheme="majorEastAsia" w:hAnsiTheme="majorHAnsi" w:cstheme="majorBidi"/>
      <w:color w:val="1F3763" w:themeColor="accent1" w:themeShade="7F"/>
      <w:sz w:val="24"/>
      <w:szCs w:val="24"/>
      <w:lang w:eastAsia="ru-RU"/>
    </w:rPr>
  </w:style>
  <w:style w:type="character" w:customStyle="1" w:styleId="40">
    <w:name w:val="Заголовок 4 Знак"/>
    <w:basedOn w:val="a0"/>
    <w:link w:val="4"/>
    <w:uiPriority w:val="9"/>
    <w:rsid w:val="00A923EA"/>
    <w:rPr>
      <w:rFonts w:asciiTheme="majorHAnsi" w:eastAsiaTheme="majorEastAsia" w:hAnsiTheme="majorHAnsi" w:cstheme="majorBidi"/>
      <w:i/>
      <w:iCs/>
      <w:color w:val="2F5496" w:themeColor="accent1" w:themeShade="BF"/>
      <w:sz w:val="24"/>
      <w:szCs w:val="24"/>
      <w:lang w:eastAsia="ru-RU"/>
    </w:rPr>
  </w:style>
  <w:style w:type="character" w:customStyle="1" w:styleId="50">
    <w:name w:val="Заголовок 5 Знак"/>
    <w:basedOn w:val="a0"/>
    <w:link w:val="5"/>
    <w:uiPriority w:val="9"/>
    <w:semiHidden/>
    <w:rsid w:val="00A923EA"/>
    <w:rPr>
      <w:rFonts w:asciiTheme="majorHAnsi" w:eastAsiaTheme="majorEastAsia" w:hAnsiTheme="majorHAnsi" w:cstheme="majorBidi"/>
      <w:color w:val="2F5496" w:themeColor="accent1" w:themeShade="BF"/>
      <w:sz w:val="24"/>
      <w:szCs w:val="24"/>
      <w:lang w:eastAsia="ru-RU"/>
    </w:rPr>
  </w:style>
  <w:style w:type="character" w:customStyle="1" w:styleId="60">
    <w:name w:val="Заголовок 6 Знак"/>
    <w:basedOn w:val="a0"/>
    <w:link w:val="6"/>
    <w:uiPriority w:val="9"/>
    <w:semiHidden/>
    <w:rsid w:val="00A923EA"/>
    <w:rPr>
      <w:rFonts w:asciiTheme="majorHAnsi" w:eastAsiaTheme="majorEastAsia" w:hAnsiTheme="majorHAnsi" w:cstheme="majorBidi"/>
      <w:color w:val="1F3763" w:themeColor="accent1" w:themeShade="7F"/>
      <w:sz w:val="24"/>
      <w:szCs w:val="24"/>
      <w:lang w:eastAsia="ru-RU"/>
    </w:rPr>
  </w:style>
  <w:style w:type="character" w:customStyle="1" w:styleId="70">
    <w:name w:val="Заголовок 7 Знак"/>
    <w:basedOn w:val="a0"/>
    <w:link w:val="7"/>
    <w:uiPriority w:val="9"/>
    <w:semiHidden/>
    <w:rsid w:val="00A923EA"/>
    <w:rPr>
      <w:rFonts w:asciiTheme="majorHAnsi" w:eastAsiaTheme="majorEastAsia" w:hAnsiTheme="majorHAnsi" w:cstheme="majorBidi"/>
      <w:i/>
      <w:iCs/>
      <w:color w:val="1F3763" w:themeColor="accent1" w:themeShade="7F"/>
      <w:sz w:val="24"/>
      <w:szCs w:val="24"/>
      <w:lang w:eastAsia="ru-RU"/>
    </w:rPr>
  </w:style>
  <w:style w:type="character" w:customStyle="1" w:styleId="80">
    <w:name w:val="Заголовок 8 Знак"/>
    <w:basedOn w:val="a0"/>
    <w:link w:val="8"/>
    <w:uiPriority w:val="9"/>
    <w:semiHidden/>
    <w:rsid w:val="00A923EA"/>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A923EA"/>
    <w:rPr>
      <w:rFonts w:asciiTheme="majorHAnsi" w:eastAsiaTheme="majorEastAsia" w:hAnsiTheme="majorHAnsi" w:cstheme="majorBidi"/>
      <w:i/>
      <w:iCs/>
      <w:color w:val="272727" w:themeColor="text1" w:themeTint="D8"/>
      <w:sz w:val="21"/>
      <w:szCs w:val="2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9117\Documents\&#1053;&#1072;&#1089;&#1090;&#1088;&#1072;&#1080;&#1074;&#1072;&#1077;&#1084;&#1099;&#1077;%20&#1096;&#1072;&#1073;&#1083;&#1086;&#1085;&#1099;%20Office\&#1055;&#1088;&#1086;&#1075;&#1088;&#1072;&#1084;&#1084;&#1080;&#1088;&#1086;&#1074;&#1072;&#1085;&#1080;&#1077;%20&#1054;&#1090;&#1095;&#1077;&#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39018-958B-4A4D-8135-8E691403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Программирование Отчет.dotx</Template>
  <TotalTime>29</TotalTime>
  <Pages>14</Pages>
  <Words>2647</Words>
  <Characters>15094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Kasatkin</dc:creator>
  <cp:keywords>Прога;Программирование;Отчет</cp:keywords>
  <dc:description/>
  <cp:lastModifiedBy>Andrey Kasatkin</cp:lastModifiedBy>
  <cp:revision>2</cp:revision>
  <dcterms:created xsi:type="dcterms:W3CDTF">2022-06-02T14:51:00Z</dcterms:created>
  <dcterms:modified xsi:type="dcterms:W3CDTF">2022-06-02T16:20:00Z</dcterms:modified>
</cp:coreProperties>
</file>